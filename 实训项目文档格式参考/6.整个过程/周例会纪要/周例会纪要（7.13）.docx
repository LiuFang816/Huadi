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F03FB" w:rsidRDefault="00BF03FB" w:rsidP="00BF03FB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 w:rsidR="002159CC" w:rsidRDefault="00BF03FB">
            <w:pPr>
              <w:pStyle w:val="a6"/>
              <w:rPr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&lt;</w:t>
            </w:r>
            <w:r w:rsidR="00161DB5">
              <w:rPr>
                <w:rFonts w:hint="eastAsia"/>
                <w:sz w:val="44"/>
              </w:rPr>
              <w:t>淘多多网上购物平台</w:t>
            </w:r>
            <w:r>
              <w:rPr>
                <w:rFonts w:hint="eastAsia"/>
                <w:sz w:val="44"/>
              </w:rPr>
              <w:t>&gt;</w:t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/>
                <w:szCs w:val="21"/>
              </w:rPr>
            </w:pP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 w:rsidR="00DD0136">
              <w:rPr>
                <w:rFonts w:hAnsi="宋体" w:hint="eastAsia"/>
                <w:b/>
                <w:bCs/>
                <w:szCs w:val="21"/>
              </w:rPr>
              <w:t>错误</w:t>
            </w:r>
            <w:r w:rsidR="00DD0136">
              <w:rPr>
                <w:rFonts w:hAnsi="宋体" w:hint="eastAsia"/>
                <w:b/>
                <w:bCs/>
                <w:szCs w:val="21"/>
              </w:rPr>
              <w:t>!</w:t>
            </w:r>
            <w:r w:rsidR="00DD0136">
              <w:rPr>
                <w:rFonts w:hAnsi="宋体" w:hint="eastAsia"/>
                <w:b/>
                <w:bCs/>
                <w:szCs w:val="21"/>
              </w:rPr>
              <w:t>未知的文档属性名称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:rsidR="002159CC" w:rsidRDefault="002159C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 w:rsidR="00CF4E5D"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BF03FB" w:rsidRDefault="00BF03FB" w:rsidP="00F04F1D">
            <w:pPr>
              <w:pStyle w:val="a6"/>
              <w:jc w:val="left"/>
              <w:rPr>
                <w:bCs w:val="0"/>
                <w:sz w:val="24"/>
                <w:szCs w:val="28"/>
              </w:rPr>
            </w:pPr>
          </w:p>
          <w:p w:rsidR="002159CC" w:rsidRDefault="002159CC">
            <w:pPr>
              <w:jc w:val="center"/>
              <w:rPr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161DB5">
              <w:rPr>
                <w:rFonts w:hAnsi="宋体" w:hint="eastAsia"/>
                <w:sz w:val="30"/>
                <w:szCs w:val="30"/>
              </w:rPr>
              <w:t>华迪实训基地四川大学计算机学院大数据潜力项目组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161DB5">
              <w:rPr>
                <w:rFonts w:hAnsi="宋体" w:hint="eastAsia"/>
                <w:sz w:val="30"/>
                <w:szCs w:val="30"/>
              </w:rPr>
              <w:t>李文静</w:t>
            </w:r>
            <w:r>
              <w:rPr>
                <w:rFonts w:hAnsi="宋体" w:hint="eastAsia"/>
                <w:sz w:val="30"/>
                <w:szCs w:val="30"/>
              </w:rPr>
              <w:t xml:space="preserve">        </w:t>
            </w: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161DB5">
              <w:rPr>
                <w:rFonts w:hAnsi="宋体" w:hint="eastAsia"/>
                <w:sz w:val="30"/>
                <w:szCs w:val="30"/>
              </w:rPr>
              <w:t>2016-</w:t>
            </w:r>
            <w:r w:rsidR="007E7795">
              <w:rPr>
                <w:rFonts w:hAnsi="宋体"/>
                <w:sz w:val="30"/>
                <w:szCs w:val="30"/>
              </w:rPr>
              <w:t>7</w:t>
            </w:r>
            <w:r w:rsidR="007E7795">
              <w:rPr>
                <w:rFonts w:hAnsi="宋体" w:hint="eastAsia"/>
                <w:sz w:val="30"/>
                <w:szCs w:val="30"/>
              </w:rPr>
              <w:t>-</w:t>
            </w:r>
            <w:r w:rsidR="007E7795">
              <w:rPr>
                <w:rFonts w:hAnsi="宋体"/>
                <w:sz w:val="30"/>
                <w:szCs w:val="30"/>
              </w:rPr>
              <w:t>13</w:t>
            </w:r>
            <w:bookmarkStart w:id="1" w:name="_GoBack"/>
            <w:bookmarkEnd w:id="1"/>
            <w:r w:rsidR="00CE1851"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:rsidR="00BF03FB" w:rsidRDefault="00BF03FB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BF21CD" w:rsidRPr="00BF21CD">
              <w:rPr>
                <w:rFonts w:ascii="Wingdings 2" w:hAnsi="Wingdings 2"/>
                <w:sz w:val="30"/>
                <w:szCs w:val="30"/>
              </w:rPr>
              <w:t>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BF21CD" w:rsidRPr="00BF21CD">
              <w:rPr>
                <w:rFonts w:ascii="Wingdings 2" w:hAnsi="Wingdings 2"/>
                <w:sz w:val="30"/>
                <w:szCs w:val="30"/>
              </w:rPr>
              <w:t>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:rsidR="002159CC" w:rsidRDefault="002159CC">
            <w:pPr>
              <w:rPr>
                <w:rFonts w:cs="Arial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2159CC" w:rsidRDefault="0057028B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66190" cy="351790"/>
                  <wp:effectExtent l="0" t="0" r="0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DD3826" w:rsidRDefault="00DD3826">
      <w:pPr>
        <w:rPr>
          <w:rFonts w:hAnsi="宋体"/>
          <w:b/>
          <w:bCs/>
          <w:sz w:val="24"/>
        </w:rPr>
      </w:pPr>
    </w:p>
    <w:p w:rsidR="002159CC" w:rsidRDefault="002159CC" w:rsidP="00BF03FB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BF21CD" w:rsidP="00C31042">
            <w:r>
              <w:rPr>
                <w:rFonts w:hint="eastAsia"/>
              </w:rPr>
              <w:t>2016-</w:t>
            </w:r>
            <w:r w:rsidR="00CD3581">
              <w:t>7</w:t>
            </w:r>
            <w:r>
              <w:rPr>
                <w:rFonts w:hint="eastAsia"/>
              </w:rPr>
              <w:t>-</w:t>
            </w:r>
            <w:r w:rsidR="00D572C1">
              <w:t>13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CD3581" w:rsidP="00C31042">
            <w:r>
              <w:rPr>
                <w:rFonts w:hint="eastAsia"/>
              </w:rPr>
              <w:t>14</w:t>
            </w:r>
            <w:r w:rsidR="00BF21CD">
              <w:rPr>
                <w:rFonts w:hint="eastAsia"/>
              </w:rPr>
              <w:t>:00-</w:t>
            </w:r>
            <w:r w:rsidR="00F720C8">
              <w:t>1</w:t>
            </w:r>
            <w:r>
              <w:t>5</w:t>
            </w:r>
            <w:r w:rsidR="00BF21CD">
              <w:rPr>
                <w:rFonts w:hint="eastAsia"/>
              </w:rPr>
              <w:t>:00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</w:pPr>
          </w:p>
        </w:tc>
        <w:tc>
          <w:tcPr>
            <w:tcW w:w="1421" w:type="dxa"/>
          </w:tcPr>
          <w:p w:rsidR="005E2314" w:rsidRDefault="00CD3581" w:rsidP="00C3104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楼会议桌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Pr="005E231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gramStart"/>
            <w:r w:rsidR="00BF21CD">
              <w:rPr>
                <w:rFonts w:hint="eastAsia"/>
                <w:b/>
                <w:sz w:val="28"/>
                <w:szCs w:val="28"/>
              </w:rPr>
              <w:t>淘</w:t>
            </w:r>
            <w:proofErr w:type="gramEnd"/>
            <w:r w:rsidR="00BF21CD">
              <w:rPr>
                <w:rFonts w:hint="eastAsia"/>
                <w:b/>
                <w:sz w:val="28"/>
                <w:szCs w:val="28"/>
              </w:rPr>
              <w:t>多多网上购物</w:t>
            </w:r>
            <w:proofErr w:type="gramStart"/>
            <w:r w:rsidR="00BF21CD">
              <w:rPr>
                <w:rFonts w:hint="eastAsia"/>
                <w:b/>
                <w:sz w:val="28"/>
                <w:szCs w:val="28"/>
              </w:rPr>
              <w:t>平台周</w:t>
            </w:r>
            <w:proofErr w:type="gramEnd"/>
            <w:r w:rsidR="00BF21CD">
              <w:rPr>
                <w:rFonts w:hint="eastAsia"/>
                <w:b/>
                <w:sz w:val="28"/>
                <w:szCs w:val="28"/>
              </w:rPr>
              <w:t>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 w:rsidR="00BF21CD">
              <w:rPr>
                <w:rFonts w:hint="eastAsia"/>
                <w:b/>
                <w:sz w:val="28"/>
                <w:szCs w:val="28"/>
              </w:rPr>
              <w:t>李文静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 </w:t>
            </w:r>
          </w:p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proofErr w:type="gramStart"/>
            <w:r w:rsidR="00BF21CD">
              <w:rPr>
                <w:rFonts w:hint="eastAsia"/>
                <w:b/>
                <w:sz w:val="28"/>
                <w:szCs w:val="28"/>
              </w:rPr>
              <w:t>鲁子银</w:t>
            </w:r>
            <w:proofErr w:type="gramEnd"/>
            <w:r w:rsidR="00BF21CD">
              <w:rPr>
                <w:rFonts w:hint="eastAsia"/>
                <w:b/>
                <w:sz w:val="28"/>
                <w:szCs w:val="28"/>
              </w:rPr>
              <w:t>，吴育松，李明，肖扬，潘悦</w:t>
            </w:r>
          </w:p>
          <w:p w:rsidR="005E2314" w:rsidRDefault="005E2314" w:rsidP="00C31042">
            <w:pPr>
              <w:rPr>
                <w:b/>
              </w:rPr>
            </w:pPr>
          </w:p>
          <w:p w:rsidR="005E2314" w:rsidRPr="007C23DB" w:rsidRDefault="005E2314" w:rsidP="00C31042">
            <w:pPr>
              <w:rPr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DD0136" w:rsidRPr="0057028B" w:rsidRDefault="00DD0136" w:rsidP="00DD0136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57028B">
              <w:rPr>
                <w:rFonts w:ascii="宋体" w:hAnsi="宋体" w:hint="eastAsia"/>
                <w:sz w:val="24"/>
                <w:szCs w:val="24"/>
              </w:rPr>
              <w:t>本周主要的工作是编写测试用例，数据库设计评审前景文档、补充规约</w:t>
            </w:r>
            <w:r w:rsidR="0057028B">
              <w:rPr>
                <w:rFonts w:ascii="宋体" w:hAnsi="宋体" w:hint="eastAsia"/>
                <w:sz w:val="24"/>
                <w:szCs w:val="24"/>
              </w:rPr>
              <w:t>、测试用例、</w:t>
            </w:r>
            <w:r w:rsidRPr="0057028B">
              <w:rPr>
                <w:rFonts w:ascii="宋体" w:hAnsi="宋体" w:hint="eastAsia"/>
                <w:sz w:val="24"/>
                <w:szCs w:val="24"/>
              </w:rPr>
              <w:t>更新软件开发计划（软件开发计划，WBS计划(项目进度计划)）。</w:t>
            </w:r>
          </w:p>
          <w:p w:rsidR="00DD0136" w:rsidRPr="0057028B" w:rsidRDefault="00DD0136" w:rsidP="00DD0136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57028B">
              <w:rPr>
                <w:rFonts w:ascii="宋体" w:hAnsi="宋体" w:hint="eastAsia"/>
                <w:sz w:val="24"/>
                <w:szCs w:val="24"/>
              </w:rPr>
              <w:t>针对确定分层系统架构，编制了系统构架设计。</w:t>
            </w:r>
          </w:p>
          <w:p w:rsidR="00BF21CD" w:rsidRPr="00447F66" w:rsidRDefault="00DD0136" w:rsidP="0057028B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7028B">
              <w:rPr>
                <w:rFonts w:ascii="宋体" w:hAnsi="宋体" w:hint="eastAsia"/>
                <w:sz w:val="24"/>
                <w:szCs w:val="24"/>
              </w:rPr>
              <w:t>项目按计划正常进行</w:t>
            </w:r>
            <w:r w:rsidR="0057028B">
              <w:rPr>
                <w:rFonts w:ascii="宋体" w:hAnsi="宋体" w:hint="eastAsia"/>
                <w:sz w:val="24"/>
                <w:szCs w:val="24"/>
              </w:rPr>
              <w:t>，完善整个过程中所产生的文档，并制作了结</w:t>
            </w:r>
            <w:proofErr w:type="gramStart"/>
            <w:r w:rsidR="0057028B">
              <w:rPr>
                <w:rFonts w:ascii="宋体" w:hAnsi="宋体" w:hint="eastAsia"/>
                <w:sz w:val="24"/>
                <w:szCs w:val="24"/>
              </w:rPr>
              <w:t>项展示</w:t>
            </w:r>
            <w:proofErr w:type="gramEnd"/>
            <w:r w:rsidR="0057028B">
              <w:rPr>
                <w:rFonts w:ascii="宋体" w:hAnsi="宋体" w:hint="eastAsia"/>
                <w:sz w:val="24"/>
                <w:szCs w:val="24"/>
              </w:rPr>
              <w:t>PPT</w:t>
            </w:r>
            <w:r w:rsidRPr="0057028B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</w:tbl>
    <w:p w:rsidR="002159CC" w:rsidRDefault="002159CC">
      <w:pPr>
        <w:rPr>
          <w:rFonts w:ascii="宋体"/>
          <w:sz w:val="28"/>
        </w:rPr>
        <w:sectPr w:rsidR="002159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Pr="0057028B" w:rsidRDefault="002159CC" w:rsidP="005E2314">
      <w:pPr>
        <w:pStyle w:val="af4"/>
        <w:rPr>
          <w:sz w:val="30"/>
        </w:rPr>
      </w:pPr>
    </w:p>
    <w:p w:rsidR="002159CC" w:rsidRDefault="002159CC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21CD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BF21CD" w:rsidRPr="00C63A8D" w:rsidRDefault="008D03E4" w:rsidP="00BF21C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李文静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</w:pPr>
            <w:r w:rsidRPr="009950EB">
              <w:rPr>
                <w:rFonts w:hint="eastAsia"/>
              </w:rPr>
              <w:t>项目经理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21CD" w:rsidRPr="00C63A8D" w:rsidRDefault="008D03E4" w:rsidP="00BF21C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李文静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</w:tc>
      </w:tr>
      <w:tr w:rsidR="00BF21CD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BF21CD" w:rsidRPr="00C63A8D" w:rsidRDefault="008D03E4" w:rsidP="00BF21C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潘悦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</w:pPr>
            <w:r w:rsidRPr="009950EB">
              <w:rPr>
                <w:rFonts w:hint="eastAsia"/>
              </w:rPr>
              <w:t>系统分析工程师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21CD" w:rsidRPr="00C63A8D" w:rsidRDefault="008D03E4" w:rsidP="00BF21C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潘悦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</w:tc>
      </w:tr>
      <w:tr w:rsidR="00BF21CD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BF21CD" w:rsidRPr="00C63A8D" w:rsidRDefault="008D03E4" w:rsidP="00BF21CD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bCs/>
                <w:color w:val="000000"/>
              </w:rPr>
              <w:t>鲁子银</w:t>
            </w:r>
            <w:proofErr w:type="gramEnd"/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</w:pPr>
            <w:r w:rsidRPr="009950EB">
              <w:rPr>
                <w:rFonts w:hint="eastAsia"/>
              </w:rPr>
              <w:t>开发工程师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21CD" w:rsidRPr="00C63A8D" w:rsidRDefault="008D03E4" w:rsidP="00BF21CD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bCs/>
                <w:color w:val="000000"/>
              </w:rPr>
              <w:t>鲁子银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</w:tc>
      </w:tr>
      <w:tr w:rsidR="008D03E4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D03E4" w:rsidRDefault="008D03E4" w:rsidP="00BF21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8D03E4" w:rsidRDefault="008D03E4" w:rsidP="00BF21CD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肖扬</w:t>
            </w:r>
          </w:p>
        </w:tc>
        <w:tc>
          <w:tcPr>
            <w:tcW w:w="1980" w:type="dxa"/>
            <w:vAlign w:val="center"/>
          </w:tcPr>
          <w:p w:rsidR="008D03E4" w:rsidRPr="009950EB" w:rsidRDefault="008D03E4" w:rsidP="00BF21CD">
            <w:pPr>
              <w:spacing w:before="20" w:after="20"/>
              <w:jc w:val="center"/>
            </w:pPr>
            <w:r>
              <w:rPr>
                <w:rFonts w:hint="eastAsia"/>
              </w:rPr>
              <w:t>界面设计师</w:t>
            </w:r>
          </w:p>
        </w:tc>
        <w:tc>
          <w:tcPr>
            <w:tcW w:w="2457" w:type="dxa"/>
            <w:vAlign w:val="center"/>
          </w:tcPr>
          <w:p w:rsidR="008D03E4" w:rsidRPr="00A4105B" w:rsidRDefault="008D03E4" w:rsidP="00BF21CD">
            <w:pPr>
              <w:spacing w:before="20" w:after="20"/>
              <w:jc w:val="center"/>
              <w:rPr>
                <w:rFonts w:hAnsi="宋体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8D03E4" w:rsidRDefault="008D03E4" w:rsidP="00BF21CD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肖扬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8D03E4" w:rsidRDefault="008D03E4" w:rsidP="00BF21CD">
            <w:pPr>
              <w:jc w:val="center"/>
              <w:rPr>
                <w:sz w:val="24"/>
              </w:rPr>
            </w:pPr>
          </w:p>
        </w:tc>
      </w:tr>
      <w:tr w:rsidR="00BF21CD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8D03E4" w:rsidP="00BF21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21CD" w:rsidRPr="00F31511" w:rsidRDefault="008D03E4" w:rsidP="00BF21CD">
            <w:pPr>
              <w:jc w:val="center"/>
            </w:pPr>
            <w:r>
              <w:rPr>
                <w:rFonts w:hint="eastAsia"/>
              </w:rPr>
              <w:t>潘悦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软件工程中心</w:t>
            </w:r>
          </w:p>
        </w:tc>
        <w:tc>
          <w:tcPr>
            <w:tcW w:w="1683" w:type="dxa"/>
            <w:vAlign w:val="center"/>
          </w:tcPr>
          <w:p w:rsidR="00BF21CD" w:rsidRPr="00F31511" w:rsidRDefault="008D03E4" w:rsidP="00BF21CD">
            <w:pPr>
              <w:jc w:val="center"/>
            </w:pPr>
            <w:r>
              <w:rPr>
                <w:rFonts w:hint="eastAsia"/>
              </w:rPr>
              <w:t>潘悦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</w:tc>
      </w:tr>
      <w:tr w:rsidR="00BF21CD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8D03E4" w:rsidP="00BF21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BF21CD" w:rsidRPr="00725EA1" w:rsidRDefault="008D03E4" w:rsidP="00BF21CD">
            <w:pPr>
              <w:jc w:val="center"/>
            </w:pPr>
            <w:r>
              <w:rPr>
                <w:rFonts w:hint="eastAsia"/>
                <w:bCs/>
                <w:color w:val="000000"/>
              </w:rPr>
              <w:t>李明</w:t>
            </w:r>
          </w:p>
        </w:tc>
        <w:tc>
          <w:tcPr>
            <w:tcW w:w="1980" w:type="dxa"/>
            <w:vAlign w:val="center"/>
          </w:tcPr>
          <w:p w:rsidR="00BF21CD" w:rsidRPr="00725EA1" w:rsidRDefault="00BF21CD" w:rsidP="00BF21CD">
            <w:pPr>
              <w:spacing w:before="20" w:after="20"/>
              <w:jc w:val="center"/>
            </w:pPr>
            <w:r w:rsidRPr="00725EA1">
              <w:rPr>
                <w:rFonts w:hint="eastAsia"/>
              </w:rPr>
              <w:t>配置管理工程师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/>
                <w:iCs/>
              </w:rPr>
            </w:pPr>
            <w:r w:rsidRPr="00A4105B">
              <w:rPr>
                <w:rFonts w:hAnsi="宋体" w:hint="eastAsia"/>
                <w:iCs/>
              </w:rPr>
              <w:t>软件项目管理部</w:t>
            </w:r>
          </w:p>
        </w:tc>
        <w:tc>
          <w:tcPr>
            <w:tcW w:w="1683" w:type="dxa"/>
            <w:vAlign w:val="center"/>
          </w:tcPr>
          <w:p w:rsidR="00BF21CD" w:rsidRPr="00725EA1" w:rsidRDefault="008D03E4" w:rsidP="00BF21CD">
            <w:pPr>
              <w:jc w:val="center"/>
            </w:pPr>
            <w:r>
              <w:rPr>
                <w:rFonts w:hint="eastAsia"/>
                <w:bCs/>
                <w:color w:val="000000"/>
              </w:rPr>
              <w:t>李明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</w:tc>
      </w:tr>
      <w:tr w:rsidR="00BF21CD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  <w:p w:rsidR="00BF21CD" w:rsidRDefault="00BF21CD" w:rsidP="00BF21C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BF21CD" w:rsidRPr="00564840" w:rsidRDefault="00BF21CD" w:rsidP="00BF21C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BF21CD" w:rsidRPr="00564840" w:rsidRDefault="00BF21CD" w:rsidP="00BF21C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</w:tc>
      </w:tr>
      <w:tr w:rsidR="00BF21CD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BF21CD" w:rsidRPr="00564840" w:rsidRDefault="00BF21CD" w:rsidP="00BF21C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BF21CD" w:rsidRPr="00564840" w:rsidRDefault="00BF21CD" w:rsidP="00BF21C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sz w:val="24"/>
              </w:rPr>
            </w:pPr>
          </w:p>
        </w:tc>
      </w:tr>
      <w:tr w:rsidR="00BF21CD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BF21CD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1CD" w:rsidRDefault="00BF21CD" w:rsidP="00BF21CD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BF21CD" w:rsidRDefault="00BF21CD" w:rsidP="00BF21CD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sz w:val="30"/>
        </w:rPr>
      </w:pPr>
    </w:p>
    <w:p w:rsidR="002159CC" w:rsidRDefault="002159CC">
      <w:pPr>
        <w:pStyle w:val="af4"/>
      </w:pPr>
    </w:p>
    <w:p w:rsidR="002159CC" w:rsidRDefault="002159CC"/>
    <w:sectPr w:rsidR="002159CC">
      <w:headerReference w:type="first" r:id="rId14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131" w:rsidRDefault="00CB3131">
      <w:r>
        <w:separator/>
      </w:r>
    </w:p>
  </w:endnote>
  <w:endnote w:type="continuationSeparator" w:id="0">
    <w:p w:rsidR="00CB3131" w:rsidRDefault="00CB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131" w:rsidRDefault="00CB3131">
      <w:r>
        <w:separator/>
      </w:r>
    </w:p>
  </w:footnote>
  <w:footnote w:type="continuationSeparator" w:id="0">
    <w:p w:rsidR="00CB3131" w:rsidRDefault="00CB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502" w:rsidRDefault="006A6502" w:rsidP="006A6502">
    <w:pPr>
      <w:pStyle w:val="a8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FD4644"/>
    <w:multiLevelType w:val="hybridMultilevel"/>
    <w:tmpl w:val="31F60D14"/>
    <w:lvl w:ilvl="0" w:tplc="468AA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4"/>
  </w:num>
  <w:num w:numId="23">
    <w:abstractNumId w:val="10"/>
  </w:num>
  <w:num w:numId="24">
    <w:abstractNumId w:val="17"/>
  </w:num>
  <w:num w:numId="25">
    <w:abstractNumId w:val="18"/>
  </w:num>
  <w:num w:numId="26">
    <w:abstractNumId w:val="13"/>
  </w:num>
  <w:num w:numId="27">
    <w:abstractNumId w:val="16"/>
  </w:num>
  <w:num w:numId="28">
    <w:abstractNumId w:val="15"/>
  </w:num>
  <w:num w:numId="29">
    <w:abstractNumId w:val="2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36"/>
    <w:rsid w:val="00000171"/>
    <w:rsid w:val="00001DC3"/>
    <w:rsid w:val="000415C9"/>
    <w:rsid w:val="000A7960"/>
    <w:rsid w:val="001524B7"/>
    <w:rsid w:val="00161DB5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47F66"/>
    <w:rsid w:val="0048263D"/>
    <w:rsid w:val="005528CF"/>
    <w:rsid w:val="00564840"/>
    <w:rsid w:val="0057028B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7E7795"/>
    <w:rsid w:val="0080432E"/>
    <w:rsid w:val="00821768"/>
    <w:rsid w:val="008658FE"/>
    <w:rsid w:val="00893BF0"/>
    <w:rsid w:val="008D03E4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BF21CD"/>
    <w:rsid w:val="00C24555"/>
    <w:rsid w:val="00C31042"/>
    <w:rsid w:val="00C75820"/>
    <w:rsid w:val="00C81F93"/>
    <w:rsid w:val="00C87443"/>
    <w:rsid w:val="00CB1EBE"/>
    <w:rsid w:val="00CB3131"/>
    <w:rsid w:val="00CB6E9B"/>
    <w:rsid w:val="00CD3581"/>
    <w:rsid w:val="00CD7614"/>
    <w:rsid w:val="00CE1851"/>
    <w:rsid w:val="00CF4E5D"/>
    <w:rsid w:val="00D202B0"/>
    <w:rsid w:val="00D572C1"/>
    <w:rsid w:val="00D635BD"/>
    <w:rsid w:val="00D90891"/>
    <w:rsid w:val="00D91B58"/>
    <w:rsid w:val="00DA6D7A"/>
    <w:rsid w:val="00DD0136"/>
    <w:rsid w:val="00DD3826"/>
    <w:rsid w:val="00E246D3"/>
    <w:rsid w:val="00E57093"/>
    <w:rsid w:val="00E7176A"/>
    <w:rsid w:val="00EA554D"/>
    <w:rsid w:val="00F04F1D"/>
    <w:rsid w:val="00F720C8"/>
    <w:rsid w:val="00FD19D6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873A17"/>
  <w15:chartTrackingRefBased/>
  <w15:docId w15:val="{ACEE3D85-74FB-41C4-8FC1-00AD2A3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basedOn w:val="a2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basedOn w:val="a2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basedOn w:val="a2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customStyle="1" w:styleId="af3">
    <w:name w:val="已访问的超链接"/>
    <w:basedOn w:val="a2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Char Char"/>
    <w:basedOn w:val="a2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af6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2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64;&#26009;\&#22823;&#19977;&#19979;&#23454;&#35757;&#36164;&#26009;\&#25991;&#26723;&#65292;&#28304;&#20195;&#30721;&#31561;\6.&#25972;&#20010;&#36807;&#31243;\&#21608;&#20363;&#20250;&#32426;&#35201;&#65288;7.6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周例会纪要（7.6）.dot</Template>
  <TotalTime>20</TotalTime>
  <Pages>3</Pages>
  <Words>150</Words>
  <Characters>855</Characters>
  <Application>Microsoft Office Word</Application>
  <DocSecurity>0</DocSecurity>
  <Lines>7</Lines>
  <Paragraphs>2</Paragraphs>
  <ScaleCrop>false</ScaleCrop>
  <Company>四川华迪信息技术有限公司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SkyUN.Org</dc:creator>
  <cp:keywords/>
  <dc:description/>
  <cp:lastModifiedBy>wenjing Li</cp:lastModifiedBy>
  <cp:revision>2</cp:revision>
  <dcterms:created xsi:type="dcterms:W3CDTF">2016-07-10T04:07:00Z</dcterms:created>
  <dcterms:modified xsi:type="dcterms:W3CDTF">2016-07-10T04:38:00Z</dcterms:modified>
</cp:coreProperties>
</file>