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 w:rsidR="002159CC" w:rsidRDefault="00BF03FB">
            <w:pPr>
              <w:pStyle w:val="a6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</w:t>
            </w:r>
            <w:r w:rsidR="00161DB5">
              <w:rPr>
                <w:rFonts w:hint="eastAsia"/>
                <w:sz w:val="44"/>
              </w:rPr>
              <w:t>淘多多网上购物平台</w:t>
            </w:r>
            <w:r>
              <w:rPr>
                <w:rFonts w:hint="eastAsia"/>
                <w:sz w:val="44"/>
              </w:rPr>
              <w:t>&gt;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1C22DB">
              <w:rPr>
                <w:rFonts w:hAnsi="宋体" w:hint="eastAsia"/>
                <w:b/>
                <w:bCs/>
                <w:szCs w:val="21"/>
              </w:rPr>
              <w:t>错误</w:t>
            </w:r>
            <w:r w:rsidR="001C22DB">
              <w:rPr>
                <w:rFonts w:hAnsi="宋体" w:hint="eastAsia"/>
                <w:b/>
                <w:bCs/>
                <w:szCs w:val="21"/>
              </w:rPr>
              <w:t>!</w:t>
            </w:r>
            <w:r w:rsidR="001C22DB">
              <w:rPr>
                <w:rFonts w:hAnsi="宋体" w:hint="eastAsia"/>
                <w:b/>
                <w:bCs/>
                <w:szCs w:val="21"/>
              </w:rPr>
              <w:t>未知的文档属性名称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BF03FB" w:rsidRDefault="00BF03FB" w:rsidP="00F04F1D">
            <w:pPr>
              <w:pStyle w:val="a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161DB5">
              <w:rPr>
                <w:rFonts w:hAnsi="宋体" w:hint="eastAsia"/>
                <w:sz w:val="30"/>
                <w:szCs w:val="30"/>
              </w:rPr>
              <w:t>华迪实训基地四川大学计算机学院大数据潜力项目组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161DB5">
              <w:rPr>
                <w:rFonts w:hAnsi="宋体" w:hint="eastAsia"/>
                <w:sz w:val="30"/>
                <w:szCs w:val="30"/>
              </w:rPr>
              <w:t>李文静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161DB5">
              <w:rPr>
                <w:rFonts w:hAnsi="宋体" w:hint="eastAsia"/>
                <w:sz w:val="30"/>
                <w:szCs w:val="30"/>
              </w:rPr>
              <w:t>2016-</w:t>
            </w:r>
            <w:r w:rsidR="00161DB5">
              <w:rPr>
                <w:rFonts w:hAnsi="宋体"/>
                <w:sz w:val="30"/>
                <w:szCs w:val="30"/>
              </w:rPr>
              <w:t>6</w:t>
            </w:r>
            <w:r w:rsidR="00161DB5">
              <w:rPr>
                <w:rFonts w:hAnsi="宋体" w:hint="eastAsia"/>
                <w:sz w:val="30"/>
                <w:szCs w:val="30"/>
              </w:rPr>
              <w:t>-</w:t>
            </w:r>
            <w:r w:rsidR="00161DB5">
              <w:rPr>
                <w:rFonts w:hAnsi="宋体"/>
                <w:sz w:val="30"/>
                <w:szCs w:val="30"/>
              </w:rPr>
              <w:t>29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:rsidR="002159CC" w:rsidRDefault="002159CC">
            <w:pPr>
              <w:rPr>
                <w:rFonts w:cs="Arial" w:hint="eastAsia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159CC" w:rsidRDefault="001C22DB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66190" cy="351790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DD3826" w:rsidRDefault="00DD3826">
      <w:pPr>
        <w:rPr>
          <w:rFonts w:hAnsi="宋体" w:hint="eastAsia"/>
          <w:b/>
          <w:bCs/>
          <w:sz w:val="24"/>
        </w:rPr>
      </w:pPr>
    </w:p>
    <w:p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BF21CD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6</w:t>
            </w:r>
            <w:r>
              <w:rPr>
                <w:rFonts w:hint="eastAsia"/>
              </w:rPr>
              <w:t>-</w:t>
            </w:r>
            <w:r w:rsidR="00F720C8">
              <w:t>29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F720C8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 w:rsidR="00BF21CD">
              <w:rPr>
                <w:rFonts w:hint="eastAsia"/>
              </w:rPr>
              <w:t>:00-</w:t>
            </w:r>
            <w:r>
              <w:t>16</w:t>
            </w:r>
            <w:r w:rsidR="00BF21CD">
              <w:rPr>
                <w:rFonts w:hint="eastAsia"/>
              </w:rPr>
              <w:t>:00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:rsidR="005E2314" w:rsidRDefault="00F720C8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光谷咖啡厅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Pr="005E23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BF21CD">
              <w:rPr>
                <w:rFonts w:hint="eastAsia"/>
                <w:b/>
                <w:sz w:val="28"/>
                <w:szCs w:val="28"/>
              </w:rPr>
              <w:t>淘多多网上购物平台周例会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BF21CD">
              <w:rPr>
                <w:rFonts w:hint="eastAsia"/>
                <w:b/>
                <w:sz w:val="28"/>
                <w:szCs w:val="28"/>
              </w:rPr>
              <w:t>李文静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BF21CD">
              <w:rPr>
                <w:rFonts w:hint="eastAsia"/>
                <w:b/>
                <w:sz w:val="28"/>
                <w:szCs w:val="28"/>
              </w:rPr>
              <w:t>鲁子银，吴育松，李明，肖扬，潘悦</w:t>
            </w:r>
          </w:p>
          <w:p w:rsidR="005E2314" w:rsidRDefault="005E2314" w:rsidP="00C31042">
            <w:pPr>
              <w:rPr>
                <w:rFonts w:hint="eastAsia"/>
                <w:b/>
              </w:rPr>
            </w:pPr>
          </w:p>
          <w:p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F720C8" w:rsidRDefault="00F720C8" w:rsidP="00F720C8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8E263B">
              <w:rPr>
                <w:rFonts w:ascii="宋体" w:hAnsi="宋体" w:hint="eastAsia"/>
                <w:sz w:val="24"/>
                <w:szCs w:val="24"/>
              </w:rPr>
              <w:t>本周主要的工作是</w:t>
            </w:r>
            <w:r w:rsidRPr="00597772">
              <w:rPr>
                <w:rFonts w:ascii="宋体" w:hAnsi="宋体" w:hint="eastAsia"/>
                <w:sz w:val="24"/>
                <w:szCs w:val="24"/>
              </w:rPr>
              <w:t>评审涉众调研请求，界面原型风格（设计原型DEMO）</w:t>
            </w:r>
            <w:r>
              <w:rPr>
                <w:rFonts w:ascii="宋体" w:hAnsi="宋体" w:hint="eastAsia"/>
                <w:sz w:val="24"/>
                <w:szCs w:val="24"/>
              </w:rPr>
              <w:t>。开始软件</w:t>
            </w:r>
            <w:r w:rsidRPr="00597772">
              <w:rPr>
                <w:rFonts w:ascii="宋体" w:hAnsi="宋体" w:hint="eastAsia"/>
                <w:sz w:val="24"/>
                <w:szCs w:val="24"/>
              </w:rPr>
              <w:t>需求规约</w:t>
            </w:r>
            <w:r>
              <w:rPr>
                <w:rFonts w:ascii="宋体" w:hAnsi="宋体" w:hint="eastAsia"/>
                <w:sz w:val="24"/>
                <w:szCs w:val="24"/>
              </w:rPr>
              <w:t>的开发及界面原型的设计。</w:t>
            </w:r>
          </w:p>
          <w:p w:rsidR="00F720C8" w:rsidRDefault="00F720C8" w:rsidP="00F720C8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CA0241">
              <w:rPr>
                <w:rFonts w:ascii="宋体" w:hAnsi="宋体" w:hint="eastAsia"/>
                <w:sz w:val="24"/>
                <w:szCs w:val="24"/>
              </w:rPr>
              <w:t>项目</w:t>
            </w:r>
            <w:r>
              <w:rPr>
                <w:rFonts w:ascii="宋体" w:hAnsi="宋体" w:hint="eastAsia"/>
                <w:sz w:val="24"/>
                <w:szCs w:val="24"/>
              </w:rPr>
              <w:t>进展按计划进行</w:t>
            </w:r>
            <w:r w:rsidRPr="00CA024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F720C8" w:rsidRPr="00CA0241" w:rsidRDefault="00F720C8" w:rsidP="00F720C8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没有发生任何风险。</w:t>
            </w:r>
          </w:p>
          <w:p w:rsidR="00BF21CD" w:rsidRPr="005E2314" w:rsidRDefault="00BF21CD" w:rsidP="00BF21CD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 w:rsidR="002159CC" w:rsidRDefault="002159CC">
      <w:pPr>
        <w:rPr>
          <w:rFonts w:ascii="宋体" w:hint="eastAsia"/>
          <w:sz w:val="28"/>
        </w:rPr>
        <w:sectPr w:rsidR="002159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rFonts w:hint="eastAsia"/>
          <w:sz w:val="30"/>
        </w:rPr>
      </w:pPr>
    </w:p>
    <w:p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系统分析工程师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鲁子银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鲁子银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8D03E4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980" w:type="dxa"/>
            <w:vAlign w:val="center"/>
          </w:tcPr>
          <w:p w:rsidR="008D03E4" w:rsidRPr="009950EB" w:rsidRDefault="008D03E4" w:rsidP="00BF21CD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界面设计师</w:t>
            </w:r>
          </w:p>
        </w:tc>
        <w:tc>
          <w:tcPr>
            <w:tcW w:w="2457" w:type="dxa"/>
            <w:vAlign w:val="center"/>
          </w:tcPr>
          <w:p w:rsidR="008D03E4" w:rsidRPr="00A4105B" w:rsidRDefault="008D03E4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21CD" w:rsidRPr="00F3151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软件工程中心</w:t>
            </w:r>
          </w:p>
        </w:tc>
        <w:tc>
          <w:tcPr>
            <w:tcW w:w="1683" w:type="dxa"/>
            <w:vAlign w:val="center"/>
          </w:tcPr>
          <w:p w:rsidR="00BF21CD" w:rsidRPr="00F3151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BF21CD" w:rsidRPr="00725EA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980" w:type="dxa"/>
            <w:vAlign w:val="center"/>
          </w:tcPr>
          <w:p w:rsidR="00BF21CD" w:rsidRPr="00725EA1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725EA1">
              <w:rPr>
                <w:rFonts w:hint="eastAsia"/>
              </w:rPr>
              <w:t>配置管理工程师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软件项目管理部</w:t>
            </w:r>
          </w:p>
        </w:tc>
        <w:tc>
          <w:tcPr>
            <w:tcW w:w="1683" w:type="dxa"/>
            <w:vAlign w:val="center"/>
          </w:tcPr>
          <w:p w:rsidR="00BF21CD" w:rsidRPr="00725EA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BF21CD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1CD" w:rsidRDefault="00BF21CD" w:rsidP="00BF21CD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BF21CD" w:rsidRDefault="00BF21CD" w:rsidP="00BF21CD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rFonts w:hint="eastAsia"/>
          <w:sz w:val="30"/>
        </w:rPr>
      </w:pPr>
    </w:p>
    <w:p w:rsidR="002159CC" w:rsidRDefault="002159CC">
      <w:pPr>
        <w:pStyle w:val="af4"/>
        <w:rPr>
          <w:rFonts w:hint="eastAsia"/>
        </w:rPr>
      </w:pPr>
    </w:p>
    <w:p w:rsidR="002159CC" w:rsidRDefault="002159CC">
      <w:pPr>
        <w:rPr>
          <w:rFonts w:hint="eastAsia"/>
        </w:rPr>
      </w:pPr>
    </w:p>
    <w:sectPr w:rsidR="002159CC">
      <w:headerReference w:type="first" r:id="rId14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FE1" w:rsidRDefault="00B95FE1">
      <w:r>
        <w:separator/>
      </w:r>
    </w:p>
  </w:endnote>
  <w:endnote w:type="continuationSeparator" w:id="0">
    <w:p w:rsidR="00B95FE1" w:rsidRDefault="00B9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FE1" w:rsidRDefault="00B95FE1">
      <w:r>
        <w:separator/>
      </w:r>
    </w:p>
  </w:footnote>
  <w:footnote w:type="continuationSeparator" w:id="0">
    <w:p w:rsidR="00B95FE1" w:rsidRDefault="00B9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02" w:rsidRDefault="006A6502" w:rsidP="006A6502">
    <w:pPr>
      <w:pStyle w:val="a8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FD4644"/>
    <w:multiLevelType w:val="hybridMultilevel"/>
    <w:tmpl w:val="31F60D14"/>
    <w:lvl w:ilvl="0" w:tplc="468A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4"/>
  </w:num>
  <w:num w:numId="23">
    <w:abstractNumId w:val="10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5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DB"/>
    <w:rsid w:val="00000171"/>
    <w:rsid w:val="00001DC3"/>
    <w:rsid w:val="000415C9"/>
    <w:rsid w:val="000A7960"/>
    <w:rsid w:val="001524B7"/>
    <w:rsid w:val="00161DB5"/>
    <w:rsid w:val="00181990"/>
    <w:rsid w:val="00195799"/>
    <w:rsid w:val="001C22DB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747FD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8D03E4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5FE1"/>
    <w:rsid w:val="00B97623"/>
    <w:rsid w:val="00BF03FB"/>
    <w:rsid w:val="00BF21CD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720C8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3E97B-E173-4B1F-B67D-08A181D0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64;&#26009;\&#22823;&#19977;&#19979;&#23454;&#35757;&#36164;&#26009;\&#25991;&#26723;&#65292;&#28304;&#20195;&#30721;&#31561;\6.&#25972;&#20010;&#36807;&#31243;\&#21608;&#20363;&#20250;&#32426;&#35201;&#65288;6.29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周例会纪要（6.29）.dot</Template>
  <TotalTime>1</TotalTime>
  <Pages>3</Pages>
  <Words>142</Words>
  <Characters>813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SkyUN.Org</dc:creator>
  <cp:keywords/>
  <dc:description/>
  <cp:lastModifiedBy>wenjing Li</cp:lastModifiedBy>
  <cp:revision>1</cp:revision>
  <dcterms:created xsi:type="dcterms:W3CDTF">2016-07-10T04:33:00Z</dcterms:created>
  <dcterms:modified xsi:type="dcterms:W3CDTF">2016-07-10T04:34:00Z</dcterms:modified>
</cp:coreProperties>
</file>